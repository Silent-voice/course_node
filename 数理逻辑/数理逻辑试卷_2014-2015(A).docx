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025563" w:rsidP="00025563">
      <w:pPr>
        <w:pStyle w:val="5"/>
      </w:pPr>
      <w:r>
        <w:rPr>
          <w:rFonts w:hint="eastAsia"/>
        </w:rPr>
        <w:t>一、简述康托超越数存在性的证明</w:t>
      </w:r>
    </w:p>
    <w:p w:rsidR="00025563" w:rsidRDefault="00025563" w:rsidP="00025563">
      <w:pPr>
        <w:pStyle w:val="5"/>
      </w:pPr>
      <w:r>
        <w:rPr>
          <w:rFonts w:hint="eastAsia"/>
        </w:rPr>
        <w:t>二、简述平行公理独立性的证明</w:t>
      </w:r>
    </w:p>
    <w:p w:rsidR="00025563" w:rsidRDefault="00025563" w:rsidP="00025563">
      <w:pPr>
        <w:pStyle w:val="5"/>
        <w:rPr>
          <w:iCs/>
        </w:rPr>
      </w:pPr>
      <w:r>
        <w:rPr>
          <w:rFonts w:hint="eastAsia"/>
        </w:rPr>
        <w:t>三、针对公理集合论，写出二元组的定义，类似地定义三原组，并证明其合理性，即：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当且仅当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z</m:t>
        </m:r>
      </m:oMath>
    </w:p>
    <w:p w:rsidR="00025563" w:rsidRDefault="00025563" w:rsidP="00025563">
      <w:pPr>
        <w:pStyle w:val="5"/>
      </w:pPr>
      <w:r>
        <w:rPr>
          <w:rFonts w:hint="eastAsia"/>
        </w:rPr>
        <w:t>四、证明基于公理集合定义的自然数集合满足</w:t>
      </w:r>
      <w:proofErr w:type="spellStart"/>
      <w:r>
        <w:rPr>
          <w:rFonts w:hint="eastAsia"/>
        </w:rPr>
        <w:t>Pean</w:t>
      </w:r>
      <w:r>
        <w:t>o</w:t>
      </w:r>
      <w:proofErr w:type="spellEnd"/>
      <w:r>
        <w:rPr>
          <w:rFonts w:hint="eastAsia"/>
        </w:rPr>
        <w:t>公理：</w:t>
      </w:r>
    </w:p>
    <w:p w:rsidR="00025563" w:rsidRPr="00144157" w:rsidRDefault="00025563" w:rsidP="00025563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0∈ω</m:t>
        </m:r>
      </m:oMath>
    </w:p>
    <w:p w:rsidR="00025563" w:rsidRPr="00144157" w:rsidRDefault="00025563" w:rsidP="00025563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x∈ω→s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∈ω</m:t>
            </m:r>
          </m:e>
        </m:d>
      </m:oMath>
    </w:p>
    <w:p w:rsidR="00025563" w:rsidRPr="00144157" w:rsidRDefault="00025563" w:rsidP="00025563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∀x¬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=0</m:t>
            </m:r>
          </m:e>
        </m:d>
      </m:oMath>
    </w:p>
    <w:p w:rsidR="00025563" w:rsidRPr="00144157" w:rsidRDefault="00025563" w:rsidP="00025563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∀xy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→x=y</m:t>
            </m:r>
          </m:e>
        </m:d>
      </m:oMath>
    </w:p>
    <w:p w:rsidR="00025563" w:rsidRPr="00144157" w:rsidRDefault="00025563" w:rsidP="00025563">
      <w:pPr>
        <w:pStyle w:val="affb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144157">
        <w:rPr>
          <w:rFonts w:hint="eastAsia"/>
          <w:sz w:val="24"/>
          <w:szCs w:val="24"/>
        </w:rPr>
        <w:t>对任意的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144157" w:rsidRPr="00144157">
        <w:rPr>
          <w:rFonts w:hint="eastAsia"/>
          <w:sz w:val="24"/>
          <w:szCs w:val="24"/>
        </w:rPr>
        <w:t>。若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∈A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，且当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n∈A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时，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∈A</m:t>
        </m:r>
        <m: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则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ω</m:t>
        </m:r>
      </m:oMath>
    </w:p>
    <w:p w:rsidR="00025563" w:rsidRDefault="00144157" w:rsidP="00144157">
      <w:pPr>
        <w:pStyle w:val="5"/>
      </w:pPr>
      <w:r>
        <w:rPr>
          <w:rFonts w:hint="eastAsia"/>
        </w:rPr>
        <w:t>五、针对命题逻辑，证明：每个协调的公式集合都可以扩充为极大协调集</w:t>
      </w:r>
    </w:p>
    <w:p w:rsidR="00144157" w:rsidRDefault="00144157" w:rsidP="00144157">
      <w:pPr>
        <w:pStyle w:val="5"/>
      </w:pPr>
      <w:r>
        <w:rPr>
          <w:rFonts w:hint="eastAsia"/>
        </w:rPr>
        <w:t>六、假设</w:t>
      </w:r>
      <m:oMath>
        <m:r>
          <m:rPr>
            <m:sty m:val="b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是公式集合，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是公式，验证以下规则是可靠的：</w:t>
      </w:r>
    </w:p>
    <w:p w:rsidR="00144157" w:rsidRPr="00144157" w:rsidRDefault="00144157" w:rsidP="00144157">
      <w:pPr>
        <w:pStyle w:val="affb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若</w:t>
      </w:r>
      <w:bookmarkStart w:id="0" w:name="_GoBack"/>
      <w:bookmarkEnd w:id="0"/>
    </w:p>
    <w:sectPr w:rsidR="00144157" w:rsidRPr="00144157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4FB" w:rsidRDefault="00A134FB">
      <w:r>
        <w:separator/>
      </w:r>
    </w:p>
  </w:endnote>
  <w:endnote w:type="continuationSeparator" w:id="0">
    <w:p w:rsidR="00A134FB" w:rsidRDefault="00A1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4FB" w:rsidRDefault="00A134FB">
      <w:r>
        <w:separator/>
      </w:r>
    </w:p>
  </w:footnote>
  <w:footnote w:type="continuationSeparator" w:id="0">
    <w:p w:rsidR="00A134FB" w:rsidRDefault="00A13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05E20D0"/>
    <w:multiLevelType w:val="hybridMultilevel"/>
    <w:tmpl w:val="158885B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E85D6D"/>
    <w:multiLevelType w:val="hybridMultilevel"/>
    <w:tmpl w:val="DA0225D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1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9"/>
  </w:num>
  <w:num w:numId="13">
    <w:abstractNumId w:val="2"/>
  </w:num>
  <w:num w:numId="1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563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4157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4FB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BAE9E6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0255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1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50">
    <w:name w:val="标题 5 字符"/>
    <w:basedOn w:val="a2"/>
    <w:link w:val="5"/>
    <w:uiPriority w:val="9"/>
    <w:rsid w:val="00025563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2BC5-763E-4425-92ED-9FCA45D5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13503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1091</cp:revision>
  <cp:lastPrinted>2016-06-07T05:59:00Z</cp:lastPrinted>
  <dcterms:created xsi:type="dcterms:W3CDTF">2012-05-21T06:04:00Z</dcterms:created>
  <dcterms:modified xsi:type="dcterms:W3CDTF">2019-01-05T04:18:00Z</dcterms:modified>
</cp:coreProperties>
</file>